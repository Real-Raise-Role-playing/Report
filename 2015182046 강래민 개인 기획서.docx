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5C5B0A" w:rsidRDefault="005C5B0A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5C5B0A">
            <w:tc>
              <w:tcPr>
                <w:tcW w:w="9576" w:type="dxa"/>
              </w:tcPr>
              <w:sdt>
                <w:sdtPr>
                  <w:rPr>
                    <w:rFonts w:ascii="야놀자 야체 B" w:eastAsia="야놀자 야체 B" w:hAnsi="야놀자 야체 B" w:hint="eastAsia"/>
                    <w:sz w:val="96"/>
                  </w:rPr>
                  <w:alias w:val="제목"/>
                  <w:id w:val="-308007970"/>
                  <w:placeholder>
                    <w:docPart w:val="EFA7E16776D245A89424891AC7D78E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C5B0A" w:rsidRPr="007D48D8" w:rsidRDefault="00745162">
                    <w:pPr>
                      <w:pStyle w:val="a3"/>
                      <w:jc w:val="center"/>
                      <w:rPr>
                        <w:rFonts w:ascii="야놀자 야체 B" w:eastAsia="야놀자 야체 B" w:hAnsi="야놀자 야체 B"/>
                        <w:sz w:val="96"/>
                      </w:rPr>
                    </w:pPr>
                    <w:r>
                      <w:rPr>
                        <w:rFonts w:ascii="야놀자 야체 B" w:eastAsia="야놀자 야체 B" w:hAnsi="야놀자 야체 B" w:hint="eastAsia"/>
                        <w:sz w:val="96"/>
                      </w:rPr>
                      <w:t>[Man in the Wild]</w:t>
                    </w:r>
                  </w:p>
                </w:sdtContent>
              </w:sdt>
            </w:tc>
          </w:tr>
          <w:tr w:rsidR="005C5B0A">
            <w:tc>
              <w:tcPr>
                <w:tcW w:w="0" w:type="auto"/>
                <w:vAlign w:val="bottom"/>
              </w:tcPr>
              <w:sdt>
                <w:sdtPr>
                  <w:rPr>
                    <w:rFonts w:ascii="210 맨발의청춘 L" w:eastAsia="210 맨발의청춘 L" w:hAnsi="210 맨발의청춘 L" w:hint="eastAsia"/>
                    <w:sz w:val="36"/>
                    <w:szCs w:val="36"/>
                  </w:rPr>
                  <w:alias w:val="부제"/>
                  <w:id w:val="758173203"/>
                  <w:placeholder>
                    <w:docPart w:val="D081150AE4E54004A6622E859AA8D3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C5B0A" w:rsidRDefault="00745162" w:rsidP="00A152B1">
                    <w:pPr>
                      <w:pStyle w:val="a4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210 맨발의청춘 L" w:eastAsia="210 맨발의청춘 L" w:hAnsi="210 맨발의청춘 L" w:hint="eastAsia"/>
                        <w:sz w:val="36"/>
                        <w:szCs w:val="36"/>
                      </w:rPr>
                      <w:t>서버</w:t>
                    </w:r>
                    <w:r w:rsidR="00A152B1">
                      <w:rPr>
                        <w:rFonts w:ascii="210 맨발의청춘 L" w:eastAsia="210 맨발의청춘 L" w:hAnsi="210 맨발의청춘 L" w:hint="eastAsia"/>
                        <w:sz w:val="36"/>
                        <w:szCs w:val="36"/>
                      </w:rPr>
                      <w:t>프로그래밍 개인 기획서</w:t>
                    </w:r>
                  </w:p>
                </w:sdtContent>
              </w:sdt>
            </w:tc>
          </w:tr>
          <w:tr w:rsidR="005C5B0A">
            <w:tc>
              <w:tcPr>
                <w:tcW w:w="0" w:type="auto"/>
                <w:vAlign w:val="bottom"/>
              </w:tcPr>
              <w:p w:rsidR="005C5B0A" w:rsidRDefault="005C5B0A"/>
            </w:tc>
          </w:tr>
          <w:tr w:rsidR="005C5B0A">
            <w:tc>
              <w:tcPr>
                <w:tcW w:w="0" w:type="auto"/>
                <w:vAlign w:val="bottom"/>
              </w:tcPr>
              <w:sdt>
                <w:sdtPr>
                  <w:rPr>
                    <w:rFonts w:ascii="210 맨발의청춘 L" w:eastAsia="210 맨발의청춘 L" w:hAnsi="210 맨발의청춘 L"/>
                  </w:rPr>
                  <w:alias w:val="요약"/>
                  <w:id w:val="553592755"/>
                  <w:placeholder>
                    <w:docPart w:val="FE49B7B2EAFE4CF9BBF440B7F0FF37D4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5C5B0A" w:rsidRPr="007D48D8" w:rsidRDefault="00745162">
                    <w:pPr>
                      <w:jc w:val="center"/>
                      <w:rPr>
                        <w:rFonts w:ascii="210 맨발의청춘 L" w:eastAsia="210 맨발의청춘 L" w:hAnsi="210 맨발의청춘 L"/>
                      </w:rPr>
                    </w:pPr>
                    <w:r>
                      <w:rPr>
                        <w:rFonts w:ascii="210 맨발의청춘 L" w:eastAsia="210 맨발의청춘 L" w:hAnsi="210 맨발의청춘 L"/>
                      </w:rPr>
                      <w:t xml:space="preserve">한국산업기술대학교 </w:t>
                    </w:r>
                    <w:proofErr w:type="spellStart"/>
                    <w:r>
                      <w:rPr>
                        <w:rFonts w:ascii="210 맨발의청춘 L" w:eastAsia="210 맨발의청춘 L" w:hAnsi="210 맨발의청춘 L"/>
                      </w:rPr>
                      <w:t>RnPTeam</w:t>
                    </w:r>
                    <w:proofErr w:type="spellEnd"/>
                    <w:r>
                      <w:rPr>
                        <w:rFonts w:ascii="210 맨발의청춘 L" w:eastAsia="210 맨발의청춘 L" w:hAnsi="210 맨발의청춘 L"/>
                      </w:rPr>
                      <w:t xml:space="preserve"> </w:t>
                    </w:r>
                  </w:p>
                </w:sdtContent>
              </w:sdt>
            </w:tc>
          </w:tr>
          <w:tr w:rsidR="005C5B0A">
            <w:tc>
              <w:tcPr>
                <w:tcW w:w="0" w:type="auto"/>
                <w:vAlign w:val="bottom"/>
              </w:tcPr>
              <w:p w:rsidR="005C5B0A" w:rsidRDefault="005C5B0A">
                <w:pPr>
                  <w:jc w:val="center"/>
                </w:pPr>
              </w:p>
            </w:tc>
          </w:tr>
        </w:tbl>
        <w:p w:rsidR="005C5B0A" w:rsidRDefault="005643BD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="야놀자 야체 B" w:eastAsia="야놀자 야체 B" w:hAnsi="야놀자 야체 B"/>
        </w:rPr>
        <w:alias w:val="제목"/>
        <w:id w:val="598529223"/>
        <w:placeholder>
          <w:docPart w:val="EFA7E16776D245A89424891AC7D78E4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C5B0A" w:rsidRDefault="00745162">
          <w:pPr>
            <w:pStyle w:val="a3"/>
          </w:pPr>
          <w:r>
            <w:rPr>
              <w:rFonts w:ascii="야놀자 야체 B" w:eastAsia="야놀자 야체 B" w:hAnsi="야놀자 야체 B"/>
            </w:rPr>
            <w:t>[Man in the Wild]</w:t>
          </w:r>
        </w:p>
      </w:sdtContent>
    </w:sdt>
    <w:p w:rsidR="00556999" w:rsidRPr="00556999" w:rsidRDefault="005643BD" w:rsidP="00556999">
      <w:pPr>
        <w:pStyle w:val="a4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B0A" w:rsidRPr="00320C88" w:rsidRDefault="006F0CF1">
                            <w:pPr>
                              <w:pStyle w:val="1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이미지</w:t>
                            </w:r>
                            <w:r w:rsidR="00556999"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 xml:space="preserve"> 출처</w:t>
                            </w:r>
                          </w:p>
                          <w:p w:rsidR="005C5B0A" w:rsidRPr="00320C88" w:rsidRDefault="005643BD">
                            <w:pPr>
                              <w:spacing w:after="100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</w:pP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91BC3" w:rsidRPr="006F0CF1" w:rsidRDefault="00C91BC3" w:rsidP="00A66CCD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proofErr w:type="spellStart"/>
                            <w:r>
                              <w:rPr>
                                <w:rFonts w:ascii="210 맨발의청춘 L" w:eastAsia="210 맨발의청춘 L" w:hAnsi="210 맨발의청춘 L" w:cs="바탕" w:hint="eastAsia"/>
                                <w:color w:val="2F5897" w:themeColor="text2"/>
                              </w:rPr>
                              <w:t>플</w:t>
                            </w:r>
                            <w:r>
                              <w:rPr>
                                <w:rFonts w:ascii="210 맨발의청춘 L" w:eastAsia="210 맨발의청춘 L" w:hAnsi="210 맨발의청춘 L" w:cs="바탕"/>
                                <w:color w:val="2F5897" w:themeColor="text2"/>
                              </w:rPr>
                              <w:t>렛</w:t>
                            </w:r>
                            <w:r>
                              <w:rPr>
                                <w:rFonts w:ascii="210 맨발의청춘 L" w:eastAsia="210 맨발의청춘 L" w:hAnsi="210 맨발의청춘 L" w:cs="바탕" w:hint="eastAsia"/>
                                <w:color w:val="2F5897" w:themeColor="text2"/>
                              </w:rPr>
                              <w:t>폼</w:t>
                            </w:r>
                            <w:proofErr w:type="spellEnd"/>
                          </w:p>
                          <w:p w:rsidR="00C91BC3" w:rsidRPr="00A66CCD" w:rsidRDefault="00A152B1" w:rsidP="00A66CCD">
                            <w:pPr>
                              <w:ind w:left="400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 w:rsidRPr="00A152B1">
                              <w:rPr>
                                <w:rStyle w:val="af5"/>
                                <w:rFonts w:ascii="210 맨발의청춘 L" w:eastAsia="210 맨발의청춘 L" w:hAnsi="210 맨발의청춘 L"/>
                              </w:rPr>
                              <w:t>https://www.photonengine.com/ko-KR/PUN</w:t>
                            </w: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P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556999" w:rsidRPr="00556999" w:rsidRDefault="00556999" w:rsidP="00556999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사각형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" fillcolor="#e4e9ef [3214]" stroked="f" strokeweight="2.25pt">
                <v:fill opacity="55769f"/>
                <v:textbox inset="14.4pt,36pt,14.4pt,10.8pt">
                  <w:txbxContent>
                    <w:p w:rsidR="005C5B0A" w:rsidRPr="00320C88" w:rsidRDefault="006F0CF1">
                      <w:pPr>
                        <w:pStyle w:val="1"/>
                        <w:jc w:val="center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이미지</w:t>
                      </w:r>
                      <w:r w:rsidR="00556999"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 xml:space="preserve"> 출처</w:t>
                      </w:r>
                    </w:p>
                    <w:p w:rsidR="005C5B0A" w:rsidRPr="00320C88" w:rsidRDefault="005643BD">
                      <w:pPr>
                        <w:spacing w:after="100"/>
                        <w:jc w:val="center"/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</w:pP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</w:p>
                    <w:p w:rsidR="00C91BC3" w:rsidRPr="006F0CF1" w:rsidRDefault="00C91BC3" w:rsidP="00A66CCD">
                      <w:pPr>
                        <w:pStyle w:val="ab"/>
                        <w:numPr>
                          <w:ilvl w:val="0"/>
                          <w:numId w:val="8"/>
                        </w:num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proofErr w:type="spellStart"/>
                      <w:r>
                        <w:rPr>
                          <w:rFonts w:ascii="210 맨발의청춘 L" w:eastAsia="210 맨발의청춘 L" w:hAnsi="210 맨발의청춘 L" w:cs="바탕" w:hint="eastAsia"/>
                          <w:color w:val="2F5897" w:themeColor="text2"/>
                        </w:rPr>
                        <w:t>플</w:t>
                      </w:r>
                      <w:r>
                        <w:rPr>
                          <w:rFonts w:ascii="210 맨발의청춘 L" w:eastAsia="210 맨발의청춘 L" w:hAnsi="210 맨발의청춘 L" w:cs="바탕"/>
                          <w:color w:val="2F5897" w:themeColor="text2"/>
                        </w:rPr>
                        <w:t>렛</w:t>
                      </w:r>
                      <w:r>
                        <w:rPr>
                          <w:rFonts w:ascii="210 맨발의청춘 L" w:eastAsia="210 맨발의청춘 L" w:hAnsi="210 맨발의청춘 L" w:cs="바탕" w:hint="eastAsia"/>
                          <w:color w:val="2F5897" w:themeColor="text2"/>
                        </w:rPr>
                        <w:t>폼</w:t>
                      </w:r>
                      <w:proofErr w:type="spellEnd"/>
                    </w:p>
                    <w:p w:rsidR="00C91BC3" w:rsidRPr="00A66CCD" w:rsidRDefault="00A152B1" w:rsidP="00A66CCD">
                      <w:pPr>
                        <w:ind w:left="400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 w:rsidRPr="00A152B1">
                        <w:rPr>
                          <w:rStyle w:val="af5"/>
                          <w:rFonts w:ascii="210 맨발의청춘 L" w:eastAsia="210 맨발의청춘 L" w:hAnsi="210 맨발의청춘 L"/>
                        </w:rPr>
                        <w:t>https://www.photonengine.com/ko-KR/PUN</w:t>
                      </w: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P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556999" w:rsidRPr="00556999" w:rsidRDefault="00556999" w:rsidP="00556999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rPr>
            <w:rFonts w:ascii="210 맨발의청춘 L" w:eastAsia="210 맨발의청춘 L" w:hAnsi="210 맨발의청춘 L"/>
          </w:rPr>
          <w:alias w:val="부제"/>
          <w:id w:val="-723052804"/>
          <w:placeholder>
            <w:docPart w:val="D081150AE4E54004A6622E859AA8D3D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152B1">
            <w:rPr>
              <w:rFonts w:ascii="210 맨발의청춘 L" w:eastAsia="210 맨발의청춘 L" w:hAnsi="210 맨발의청춘 L"/>
            </w:rPr>
            <w:t>서버프로그래밍 개인 기획서</w:t>
          </w:r>
        </w:sdtContent>
      </w:sdt>
    </w:p>
    <w:p w:rsidR="005C5B0A" w:rsidRDefault="002D375A">
      <w:pPr>
        <w:pStyle w:val="1"/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/>
        </w:rPr>
        <w:t>[</w:t>
      </w:r>
      <w:r>
        <w:rPr>
          <w:rFonts w:ascii="210 맨발의청춘 L" w:eastAsia="210 맨발의청춘 L" w:hAnsi="210 맨발의청춘 L" w:hint="eastAsia"/>
        </w:rPr>
        <w:t>M</w:t>
      </w:r>
      <w:r>
        <w:rPr>
          <w:rFonts w:ascii="210 맨발의청춘 L" w:eastAsia="210 맨발의청춘 L" w:hAnsi="210 맨발의청춘 L"/>
        </w:rPr>
        <w:t>an in the Wild]</w:t>
      </w:r>
    </w:p>
    <w:p w:rsidR="002D375A" w:rsidRPr="002D375A" w:rsidRDefault="00C91BC3" w:rsidP="002D375A">
      <w:pPr>
        <w:pStyle w:val="2"/>
        <w:rPr>
          <w:rFonts w:ascii="210 맨발의청춘 L" w:eastAsia="210 맨발의청춘 L" w:hAnsi="210 맨발의청춘 L"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1878330</wp:posOffset>
            </wp:positionH>
            <wp:positionV relativeFrom="paragraph">
              <wp:posOffset>86995</wp:posOffset>
            </wp:positionV>
            <wp:extent cx="2087880" cy="548640"/>
            <wp:effectExtent l="0" t="0" r="7620" b="3810"/>
            <wp:wrapThrough wrapText="bothSides">
              <wp:wrapPolygon edited="0">
                <wp:start x="0" y="0"/>
                <wp:lineTo x="0" y="21000"/>
                <wp:lineTo x="21482" y="21000"/>
                <wp:lineTo x="21482" y="0"/>
                <wp:lineTo x="0" y="0"/>
              </wp:wrapPolygon>
            </wp:wrapThrough>
            <wp:docPr id="12" name="그림 12" descr="C:\Users\Raemerrr\AppData\Local\Microsoft\Windows\INetCache\Content.Word\logo_photon_e-mail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emerrr\AppData\Local\Microsoft\Windows\INetCache\Content.Word\logo_photon_e-mail_invo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4427D">
        <w:rPr>
          <w:rFonts w:ascii="210 맨발의청춘 L" w:eastAsia="210 맨발의청춘 L" w:hAnsi="210 맨발의청춘 L" w:hint="eastAsia"/>
          <w:i/>
          <w:sz w:val="32"/>
          <w:szCs w:val="32"/>
        </w:rPr>
        <w:t>플렛폼</w:t>
      </w:r>
      <w:proofErr w:type="spellEnd"/>
      <w:r w:rsidR="002D375A" w:rsidRPr="00E2647F">
        <w:rPr>
          <w:rFonts w:ascii="210 맨발의청춘 L" w:eastAsia="210 맨발의청춘 L" w:hAnsi="210 맨발의청춘 L" w:hint="eastAsia"/>
          <w:i/>
          <w:sz w:val="32"/>
          <w:szCs w:val="32"/>
        </w:rPr>
        <w:t xml:space="preserve"> </w:t>
      </w:r>
    </w:p>
    <w:p w:rsidR="005C5B0A" w:rsidRDefault="0094427D">
      <w:p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/>
        </w:rPr>
        <w:t>P</w:t>
      </w:r>
      <w:r>
        <w:rPr>
          <w:rFonts w:ascii="210 맨발의청춘 L" w:eastAsia="210 맨발의청춘 L" w:hAnsi="210 맨발의청춘 L" w:hint="eastAsia"/>
        </w:rPr>
        <w:t xml:space="preserve">hoton </w:t>
      </w:r>
      <w:r w:rsidR="00A152B1">
        <w:rPr>
          <w:rFonts w:ascii="210 맨발의청춘 L" w:eastAsia="210 맨발의청춘 L" w:hAnsi="210 맨발의청춘 L" w:hint="eastAsia"/>
        </w:rPr>
        <w:t>Cloud</w:t>
      </w:r>
      <w:r>
        <w:rPr>
          <w:rFonts w:ascii="210 맨발의청춘 L" w:eastAsia="210 맨발의청춘 L" w:hAnsi="210 맨발의청춘 L" w:hint="eastAsia"/>
        </w:rPr>
        <w:t>를 기반으로 작업.</w:t>
      </w:r>
    </w:p>
    <w:p w:rsidR="0094427D" w:rsidRDefault="00BB3A85" w:rsidP="00BB3A85">
      <w:p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작업 계획</w:t>
      </w:r>
    </w:p>
    <w:p w:rsidR="00BB3A85" w:rsidRDefault="00BB3A85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기본 에코 서버 정도의 기능을 구현으로 서버 틀 제작</w:t>
      </w:r>
      <w:r>
        <w:rPr>
          <w:rFonts w:ascii="210 맨발의청춘 L" w:eastAsia="210 맨발의청춘 L" w:hAnsi="210 맨발의청춘 L"/>
        </w:rPr>
        <w:br/>
      </w:r>
    </w:p>
    <w:p w:rsidR="00BB3A85" w:rsidRDefault="00BB3A85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클라이언트 프로그래머와 함께 초기 클라이언트 틀 제작</w:t>
      </w:r>
      <w:r>
        <w:rPr>
          <w:rFonts w:ascii="210 맨발의청춘 L" w:eastAsia="210 맨발의청춘 L" w:hAnsi="210 맨발의청춘 L"/>
        </w:rPr>
        <w:br/>
      </w:r>
    </w:p>
    <w:p w:rsidR="00BB3A85" w:rsidRDefault="00BB3A85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클라이언트 작업 시 서버에서 처리 해야 하는 내용 정리</w:t>
      </w:r>
      <w:r w:rsidRPr="00BB3A85">
        <w:rPr>
          <w:rFonts w:ascii="210 맨발의청춘 L" w:eastAsia="210 맨발의청춘 L" w:hAnsi="210 맨발의청춘 L" w:hint="eastAsia"/>
        </w:rPr>
        <w:t xml:space="preserve"> </w:t>
      </w:r>
      <w:r>
        <w:rPr>
          <w:rFonts w:ascii="210 맨발의청춘 L" w:eastAsia="210 맨발의청춘 L" w:hAnsi="210 맨발의청춘 L"/>
        </w:rPr>
        <w:br/>
      </w:r>
    </w:p>
    <w:p w:rsidR="00A152B1" w:rsidRDefault="00A152B1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로비 씬 제작</w:t>
      </w:r>
      <w:r>
        <w:rPr>
          <w:rFonts w:ascii="210 맨발의청춘 L" w:eastAsia="210 맨발의청춘 L" w:hAnsi="210 맨발의청춘 L"/>
        </w:rPr>
        <w:br/>
        <w:t>-</w:t>
      </w:r>
      <w:r>
        <w:rPr>
          <w:rFonts w:ascii="210 맨발의청춘 L" w:eastAsia="210 맨발의청춘 L" w:hAnsi="210 맨발의청춘 L" w:hint="eastAsia"/>
        </w:rPr>
        <w:t xml:space="preserve">로비 </w:t>
      </w:r>
      <w:r>
        <w:rPr>
          <w:rFonts w:ascii="210 맨발의청춘 L" w:eastAsia="210 맨발의청춘 L" w:hAnsi="210 맨발의청춘 L"/>
        </w:rPr>
        <w:t xml:space="preserve">UI, </w:t>
      </w:r>
      <w:r>
        <w:rPr>
          <w:rFonts w:ascii="210 맨발의청춘 L" w:eastAsia="210 맨발의청춘 L" w:hAnsi="210 맨발의청춘 L" w:hint="eastAsia"/>
        </w:rPr>
        <w:t>룸 생성,</w:t>
      </w:r>
      <w:r>
        <w:rPr>
          <w:rFonts w:ascii="210 맨발의청춘 L" w:eastAsia="210 맨발의청춘 L" w:hAnsi="210 맨발의청춘 L"/>
        </w:rPr>
        <w:t xml:space="preserve"> </w:t>
      </w:r>
      <w:r>
        <w:rPr>
          <w:rFonts w:ascii="210 맨발의청춘 L" w:eastAsia="210 맨발의청춘 L" w:hAnsi="210 맨발의청춘 L" w:hint="eastAsia"/>
        </w:rPr>
        <w:t xml:space="preserve">룸 목록 </w:t>
      </w:r>
      <w:proofErr w:type="gramStart"/>
      <w:r>
        <w:rPr>
          <w:rFonts w:ascii="210 맨발의청춘 L" w:eastAsia="210 맨발의청춘 L" w:hAnsi="210 맨발의청춘 L" w:hint="eastAsia"/>
        </w:rPr>
        <w:t>등</w:t>
      </w:r>
      <w:r>
        <w:rPr>
          <w:rFonts w:ascii="210 맨발의청춘 L" w:eastAsia="210 맨발의청춘 L" w:hAnsi="210 맨발의청춘 L"/>
        </w:rPr>
        <w:t>…</w:t>
      </w:r>
      <w:proofErr w:type="gramEnd"/>
      <w:r>
        <w:rPr>
          <w:rFonts w:ascii="210 맨발의청춘 L" w:eastAsia="210 맨발의청춘 L" w:hAnsi="210 맨발의청춘 L"/>
        </w:rPr>
        <w:br/>
      </w:r>
    </w:p>
    <w:p w:rsidR="00BB3A85" w:rsidRDefault="00A152B1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베틀 필드 세부 기능 제작</w:t>
      </w:r>
      <w:r w:rsidR="00BB3A85">
        <w:rPr>
          <w:rFonts w:ascii="210 맨발의청춘 L" w:eastAsia="210 맨발의청춘 L" w:hAnsi="210 맨발의청춘 L"/>
        </w:rPr>
        <w:br/>
      </w:r>
      <w:r>
        <w:rPr>
          <w:rFonts w:ascii="210 맨발의청춘 L" w:eastAsia="210 맨발의청춘 L" w:hAnsi="210 맨발의청춘 L"/>
        </w:rPr>
        <w:t>-</w:t>
      </w:r>
      <w:r>
        <w:rPr>
          <w:rFonts w:ascii="210 맨발의청춘 L" w:eastAsia="210 맨발의청춘 L" w:hAnsi="210 맨발의청춘 L" w:hint="eastAsia"/>
        </w:rPr>
        <w:t>플레이어 표시,</w:t>
      </w:r>
      <w:r>
        <w:rPr>
          <w:rFonts w:ascii="210 맨발의청춘 L" w:eastAsia="210 맨발의청춘 L" w:hAnsi="210 맨발의청춘 L"/>
        </w:rPr>
        <w:t xml:space="preserve"> </w:t>
      </w:r>
      <w:r>
        <w:rPr>
          <w:rFonts w:ascii="210 맨발의청춘 L" w:eastAsia="210 맨발의청춘 L" w:hAnsi="210 맨발의청춘 L" w:hint="eastAsia"/>
        </w:rPr>
        <w:t>룸 나가기,</w:t>
      </w:r>
      <w:r>
        <w:rPr>
          <w:rFonts w:ascii="210 맨발의청춘 L" w:eastAsia="210 맨발의청춘 L" w:hAnsi="210 맨발의청춘 L"/>
        </w:rPr>
        <w:t xml:space="preserve"> </w:t>
      </w:r>
      <w:r>
        <w:rPr>
          <w:rFonts w:ascii="210 맨발의청춘 L" w:eastAsia="210 맨발의청춘 L" w:hAnsi="210 맨발의청춘 L" w:hint="eastAsia"/>
        </w:rPr>
        <w:t xml:space="preserve">접속 로그 표시 </w:t>
      </w:r>
      <w:proofErr w:type="gramStart"/>
      <w:r>
        <w:rPr>
          <w:rFonts w:ascii="210 맨발의청춘 L" w:eastAsia="210 맨발의청춘 L" w:hAnsi="210 맨발의청춘 L" w:hint="eastAsia"/>
        </w:rPr>
        <w:t>등</w:t>
      </w:r>
      <w:r>
        <w:rPr>
          <w:rFonts w:ascii="210 맨발의청춘 L" w:eastAsia="210 맨발의청춘 L" w:hAnsi="210 맨발의청춘 L"/>
        </w:rPr>
        <w:t>…</w:t>
      </w:r>
      <w:proofErr w:type="gramEnd"/>
      <w:r>
        <w:rPr>
          <w:rFonts w:ascii="210 맨발의청춘 L" w:eastAsia="210 맨발의청춘 L" w:hAnsi="210 맨발의청춘 L"/>
        </w:rPr>
        <w:br/>
      </w:r>
    </w:p>
    <w:p w:rsidR="00BB3A85" w:rsidRDefault="00A152B1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스코어 처리</w:t>
      </w:r>
      <w:r w:rsidR="00BB3A85">
        <w:rPr>
          <w:rFonts w:ascii="210 맨발의청춘 L" w:eastAsia="210 맨발의청춘 L" w:hAnsi="210 맨발의청춘 L"/>
        </w:rPr>
        <w:br/>
      </w:r>
    </w:p>
    <w:p w:rsidR="00BB3A85" w:rsidRDefault="00A152B1" w:rsidP="00BB3A85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데이터 베이스 연동</w:t>
      </w:r>
      <w:r>
        <w:rPr>
          <w:rFonts w:ascii="210 맨발의청춘 L" w:eastAsia="210 맨발의청춘 L" w:hAnsi="210 맨발의청춘 L"/>
        </w:rPr>
        <w:br/>
      </w:r>
      <w:r>
        <w:rPr>
          <w:rFonts w:ascii="210 맨발의청춘 L" w:eastAsia="210 맨발의청춘 L" w:hAnsi="210 맨발의청춘 L" w:hint="eastAsia"/>
        </w:rPr>
        <w:t>-</w:t>
      </w:r>
      <w:proofErr w:type="spellStart"/>
      <w:r>
        <w:rPr>
          <w:rFonts w:ascii="210 맨발의청춘 L" w:eastAsia="210 맨발의청춘 L" w:hAnsi="210 맨발의청춘 L"/>
        </w:rPr>
        <w:t>Json</w:t>
      </w:r>
      <w:proofErr w:type="spellEnd"/>
      <w:r>
        <w:rPr>
          <w:rFonts w:ascii="210 맨발의청춘 L" w:eastAsia="210 맨발의청춘 L" w:hAnsi="210 맨발의청춘 L"/>
        </w:rPr>
        <w:t xml:space="preserve">, MySQL </w:t>
      </w:r>
      <w:proofErr w:type="gramStart"/>
      <w:r>
        <w:rPr>
          <w:rFonts w:ascii="210 맨발의청춘 L" w:eastAsia="210 맨발의청춘 L" w:hAnsi="210 맨발의청춘 L" w:hint="eastAsia"/>
        </w:rPr>
        <w:t>등</w:t>
      </w:r>
      <w:r>
        <w:rPr>
          <w:rFonts w:ascii="210 맨발의청춘 L" w:eastAsia="210 맨발의청춘 L" w:hAnsi="210 맨발의청춘 L"/>
        </w:rPr>
        <w:t>…</w:t>
      </w:r>
      <w:bookmarkStart w:id="0" w:name="_GoBack"/>
      <w:bookmarkEnd w:id="0"/>
      <w:proofErr w:type="gramEnd"/>
      <w:r w:rsidR="00BB3A85">
        <w:rPr>
          <w:rFonts w:ascii="210 맨발의청춘 L" w:eastAsia="210 맨발의청춘 L" w:hAnsi="210 맨발의청춘 L"/>
        </w:rPr>
        <w:br/>
      </w:r>
    </w:p>
    <w:p w:rsidR="00B43FB8" w:rsidRPr="00C91BC3" w:rsidRDefault="00BB3A85" w:rsidP="00B43FB8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서버 구현 완료</w:t>
      </w:r>
      <w:r w:rsidR="00B43FB8">
        <w:rPr>
          <w:rFonts w:ascii="210 맨발의청춘 L" w:eastAsia="210 맨발의청춘 L" w:hAnsi="210 맨발의청춘 L"/>
        </w:rPr>
        <w:br/>
      </w:r>
    </w:p>
    <w:p w:rsidR="00E2647F" w:rsidRPr="00A152B1" w:rsidRDefault="00A152B1" w:rsidP="00A152B1">
      <w:pPr>
        <w:rPr>
          <w:rFonts w:ascii="210 맨발의청춘 L" w:eastAsia="210 맨발의청춘 L" w:hAnsi="210 맨발의청춘 L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BB3A85">
        <w:rPr>
          <w:noProof/>
        </w:rPr>
        <w:br/>
      </w:r>
      <w:r w:rsidR="00BB3A85">
        <w:rPr>
          <w:noProof/>
        </w:rPr>
        <w:br/>
      </w:r>
      <w:r w:rsidR="00BB3A85">
        <w:rPr>
          <w:noProof/>
        </w:rPr>
        <w:br/>
      </w:r>
      <w:r w:rsidR="00BB3A85">
        <w:rPr>
          <w:noProof/>
        </w:rPr>
        <w:br/>
      </w:r>
    </w:p>
    <w:p w:rsidR="005C5B0A" w:rsidRPr="00E2647F" w:rsidRDefault="00BB3A85">
      <w:pPr>
        <w:pStyle w:val="2"/>
        <w:rPr>
          <w:rFonts w:ascii="210 맨발의청춘 L" w:eastAsia="210 맨발의청춘 L" w:hAnsi="210 맨발의청춘 L"/>
          <w:i/>
          <w:sz w:val="32"/>
          <w:szCs w:val="32"/>
        </w:rPr>
      </w:pPr>
      <w:r>
        <w:rPr>
          <w:rFonts w:ascii="210 맨발의청춘 L" w:eastAsia="210 맨발의청춘 L" w:hAnsi="210 맨발의청춘 L" w:hint="eastAsia"/>
          <w:i/>
          <w:sz w:val="32"/>
          <w:szCs w:val="32"/>
        </w:rPr>
        <w:lastRenderedPageBreak/>
        <w:t>서버 틀</w:t>
      </w:r>
    </w:p>
    <w:p w:rsidR="00E2647F" w:rsidRDefault="00BB3A85" w:rsidP="00E9762E">
      <w:p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  <w:lang w:val="ko-KR"/>
        </w:rPr>
        <w:t>간단한 채팅 에코 서버를 이용해 서버 틀 구현</w:t>
      </w:r>
    </w:p>
    <w:p w:rsidR="00E2647F" w:rsidRDefault="00BB3A85" w:rsidP="00E2647F">
      <w:pPr>
        <w:pStyle w:val="ab"/>
        <w:numPr>
          <w:ilvl w:val="0"/>
          <w:numId w:val="1"/>
        </w:numPr>
        <w:rPr>
          <w:rFonts w:ascii="210 맨발의청춘 L" w:eastAsia="210 맨발의청춘 L" w:hAnsi="210 맨발의청춘 L"/>
        </w:rPr>
      </w:pPr>
      <w:r>
        <w:rPr>
          <w:rFonts w:ascii="210 맨발의청춘 L" w:eastAsia="210 맨발의청춘 L" w:hAnsi="210 맨발의청춘 L" w:hint="eastAsia"/>
        </w:rPr>
        <w:t>대략적인 서버</w:t>
      </w:r>
      <w:r w:rsidR="00B43FB8">
        <w:rPr>
          <w:rFonts w:ascii="210 맨발의청춘 L" w:eastAsia="210 맨발의청춘 L" w:hAnsi="210 맨발의청춘 L" w:hint="eastAsia"/>
        </w:rPr>
        <w:t xml:space="preserve"> </w:t>
      </w:r>
      <w:r>
        <w:rPr>
          <w:rFonts w:ascii="210 맨발의청춘 L" w:eastAsia="210 맨발의청춘 L" w:hAnsi="210 맨발의청춘 L" w:hint="eastAsia"/>
        </w:rPr>
        <w:t xml:space="preserve">틀 구현 후 </w:t>
      </w:r>
      <w:r w:rsidR="00B43FB8">
        <w:rPr>
          <w:rFonts w:ascii="210 맨발의청춘 L" w:eastAsia="210 맨발의청춘 L" w:hAnsi="210 맨발의청춘 L" w:hint="eastAsia"/>
        </w:rPr>
        <w:t xml:space="preserve">클라이언트 </w:t>
      </w:r>
      <w:r>
        <w:rPr>
          <w:rFonts w:ascii="210 맨발의청춘 L" w:eastAsia="210 맨발의청춘 L" w:hAnsi="210 맨발의청춘 L" w:hint="eastAsia"/>
        </w:rPr>
        <w:t xml:space="preserve">개발 중 수정사항 </w:t>
      </w:r>
      <w:r w:rsidR="00B43FB8">
        <w:rPr>
          <w:rFonts w:ascii="210 맨발의청춘 L" w:eastAsia="210 맨발의청춘 L" w:hAnsi="210 맨발의청춘 L" w:hint="eastAsia"/>
        </w:rPr>
        <w:t>파악하여 완성도 높은 서버 구현</w:t>
      </w:r>
      <w:r w:rsidR="00E2647F">
        <w:rPr>
          <w:rFonts w:ascii="210 맨발의청춘 L" w:eastAsia="210 맨발의청춘 L" w:hAnsi="210 맨발의청춘 L" w:hint="eastAsia"/>
        </w:rPr>
        <w:t>계획</w:t>
      </w:r>
    </w:p>
    <w:p w:rsidR="00556999" w:rsidRDefault="00556999" w:rsidP="00556999">
      <w:pPr>
        <w:rPr>
          <w:rFonts w:ascii="210 맨발의청춘 L" w:eastAsia="210 맨발의청춘 L" w:hAnsi="210 맨발의청춘 L"/>
        </w:rPr>
      </w:pPr>
    </w:p>
    <w:p w:rsidR="00556999" w:rsidRDefault="00B43FB8" w:rsidP="00556999">
      <w:pPr>
        <w:rPr>
          <w:rFonts w:ascii="210 맨발의청춘 L" w:eastAsia="210 맨발의청춘 L" w:hAnsi="210 맨발의청춘 L"/>
        </w:rPr>
      </w:pPr>
      <w:r>
        <w:rPr>
          <w:noProof/>
        </w:rPr>
        <w:drawing>
          <wp:inline distT="0" distB="0" distL="0" distR="0" wp14:anchorId="700E6ABC" wp14:editId="71C4ED98">
            <wp:extent cx="4043522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550" cy="24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86" w:rsidRPr="00B43FB8" w:rsidRDefault="00973186" w:rsidP="00556999">
      <w:pPr>
        <w:rPr>
          <w:rFonts w:ascii="210 맨발의청춘 L" w:eastAsia="210 맨발의청춘 L" w:hAnsi="210 맨발의청춘 L"/>
        </w:rPr>
      </w:pPr>
    </w:p>
    <w:p w:rsidR="00C23704" w:rsidRDefault="00C23704" w:rsidP="00C23704">
      <w:pPr>
        <w:pStyle w:val="3"/>
        <w:rPr>
          <w:rFonts w:ascii="210 맨발의청춘 L" w:eastAsia="210 맨발의청춘 L" w:hAnsi="210 맨발의청춘 L"/>
          <w:sz w:val="32"/>
          <w:szCs w:val="32"/>
        </w:rPr>
      </w:pPr>
      <w:r>
        <w:rPr>
          <w:rFonts w:ascii="210 맨발의청춘 L" w:eastAsia="210 맨발의청춘 L" w:hAnsi="210 맨발의청춘 L" w:hint="eastAsia"/>
          <w:sz w:val="32"/>
          <w:szCs w:val="32"/>
        </w:rPr>
        <w:t>클라이언트 작업 내용 정리</w:t>
      </w:r>
    </w:p>
    <w:p w:rsidR="00C23704" w:rsidRPr="00C23704" w:rsidRDefault="00C23704" w:rsidP="00C23704">
      <w:pPr>
        <w:tabs>
          <w:tab w:val="left" w:pos="4815"/>
        </w:tabs>
        <w:rPr>
          <w:rFonts w:ascii="210 맨발의청춘 L" w:eastAsia="210 맨발의청춘 L" w:hAnsi="210 맨발의청춘 L"/>
          <w:lang w:val="ko-KR"/>
        </w:rPr>
      </w:pPr>
      <w:r>
        <w:rPr>
          <w:rFonts w:ascii="210 맨발의청춘 L" w:eastAsia="210 맨발의청춘 L" w:hAnsi="210 맨발의청춘 L" w:hint="eastAsia"/>
          <w:lang w:val="ko-KR"/>
        </w:rPr>
        <w:t>초기 예상 작업 내용과 개발 중 내용이 수정가능성이 높기 때문에 같이 개발하며 내용 정리를 한다</w:t>
      </w:r>
      <w:r w:rsidR="00973186">
        <w:rPr>
          <w:rFonts w:ascii="210 맨발의청춘 L" w:eastAsia="210 맨발의청춘 L" w:hAnsi="210 맨발의청춘 L" w:hint="eastAsia"/>
          <w:lang w:val="ko-KR"/>
        </w:rPr>
        <w:t>.</w:t>
      </w:r>
    </w:p>
    <w:p w:rsidR="00973186" w:rsidRPr="00973186" w:rsidRDefault="00973186" w:rsidP="00973186">
      <w:pPr>
        <w:rPr>
          <w:rFonts w:ascii="210 맨발의청춘 L" w:eastAsia="210 맨발의청춘 L" w:hAnsi="210 맨발의청춘 L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0528" behindDoc="0" locked="0" layoutInCell="1" allowOverlap="1" wp14:anchorId="0F8B511B" wp14:editId="6EB32AB5">
                <wp:simplePos x="0" y="0"/>
                <wp:positionH relativeFrom="margin">
                  <wp:posOffset>4362450</wp:posOffset>
                </wp:positionH>
                <wp:positionV relativeFrom="margin">
                  <wp:posOffset>-6985</wp:posOffset>
                </wp:positionV>
                <wp:extent cx="1920240" cy="8229600"/>
                <wp:effectExtent l="0" t="0" r="0" b="0"/>
                <wp:wrapSquare wrapText="bothSides"/>
                <wp:docPr id="14" name="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186" w:rsidRPr="00320C88" w:rsidRDefault="00973186" w:rsidP="00973186">
                            <w:pPr>
                              <w:pStyle w:val="1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이미지 출처</w:t>
                            </w:r>
                          </w:p>
                          <w:p w:rsidR="00973186" w:rsidRPr="00320C88" w:rsidRDefault="00973186" w:rsidP="00973186">
                            <w:pPr>
                              <w:spacing w:after="100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</w:pP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973186" w:rsidRPr="006F0CF1" w:rsidRDefault="00973186" w:rsidP="00973186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cs="바탕" w:hint="eastAsia"/>
                                <w:color w:val="2F5897" w:themeColor="text2"/>
                              </w:rPr>
                              <w:t>에코 서</w:t>
                            </w:r>
                            <w:r>
                              <w:rPr>
                                <w:rFonts w:ascii="210 맨발의청춘 L" w:eastAsia="210 맨발의청춘 L" w:hAnsi="210 맨발의청춘 L" w:cs="바탕"/>
                                <w:color w:val="2F5897" w:themeColor="text2"/>
                              </w:rPr>
                              <w:t>버</w:t>
                            </w:r>
                          </w:p>
                          <w:p w:rsidR="00973186" w:rsidRDefault="009E5DE0" w:rsidP="00A66CCD">
                            <w:pPr>
                              <w:ind w:firstLine="400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hyperlink r:id="rId13" w:history="1">
                              <w:r w:rsidR="00973186">
                                <w:rPr>
                                  <w:rStyle w:val="af5"/>
                                  <w:rFonts w:ascii="210 맨발의청춘 L" w:eastAsia="210 맨발의청춘 L" w:hAnsi="210 맨발의청춘 L" w:hint="eastAsia"/>
                                </w:rPr>
                                <w:t>본</w:t>
                              </w:r>
                              <w:r w:rsidR="00973186">
                                <w:rPr>
                                  <w:rStyle w:val="af5"/>
                                  <w:rFonts w:ascii="210 맨발의청춘 L" w:eastAsia="210 맨발의청춘 L" w:hAnsi="210 맨발의청춘 L"/>
                                </w:rPr>
                                <w:t>인</w:t>
                              </w:r>
                            </w:hyperlink>
                            <w:r w:rsidR="00973186">
                              <w:rPr>
                                <w:rStyle w:val="af5"/>
                                <w:rFonts w:ascii="210 맨발의청춘 L" w:eastAsia="210 맨발의청춘 L" w:hAnsi="210 맨발의청춘 L"/>
                              </w:rPr>
                              <w:t xml:space="preserve"> PC</w:t>
                            </w:r>
                          </w:p>
                          <w:p w:rsidR="00973186" w:rsidRDefault="00973186" w:rsidP="00973186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973186" w:rsidRDefault="00973186" w:rsidP="00973186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973186" w:rsidRDefault="00973186" w:rsidP="00973186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973186" w:rsidRDefault="00973186" w:rsidP="00973186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973186" w:rsidRPr="006F0CF1" w:rsidRDefault="00973186" w:rsidP="00973186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라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언트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 xml:space="preserve"> 작업 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용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 xml:space="preserve"> 정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리</w:t>
                            </w:r>
                          </w:p>
                          <w:p w:rsidR="00973186" w:rsidRPr="00C23704" w:rsidRDefault="009E5DE0" w:rsidP="00973186">
                            <w:pPr>
                              <w:ind w:left="400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hyperlink r:id="rId14" w:history="1">
                              <w:r w:rsidR="00973186" w:rsidRPr="00C23704">
                                <w:rPr>
                                  <w:rStyle w:val="af5"/>
                                  <w:rFonts w:ascii="210 맨발의청춘 L" w:eastAsia="210 맨발의청춘 L" w:hAnsi="210 맨발의청춘 L"/>
                                </w:rPr>
                                <w:t>http://blog.theknightsofunity.com/implementing-minimap-unity/</w:t>
                              </w:r>
                            </w:hyperlink>
                          </w:p>
                          <w:p w:rsidR="00973186" w:rsidRPr="00556999" w:rsidRDefault="00973186" w:rsidP="00973186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0F8B511B" id="_x0000_s1027" style="position:absolute;margin-left:343.5pt;margin-top:-.55pt;width:151.2pt;height:9in;z-index:251670528;visibility:visible;mso-wrap-style:square;mso-width-percent:300;mso-height-percent:100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" fillcolor="#e4e9ef [3214]" stroked="f" strokeweight="2.25pt">
                <v:fill opacity="55769f"/>
                <v:textbox inset="14.4pt,36pt,14.4pt,10.8pt">
                  <w:txbxContent>
                    <w:p w:rsidR="00973186" w:rsidRPr="00320C88" w:rsidRDefault="00973186" w:rsidP="00973186">
                      <w:pPr>
                        <w:pStyle w:val="1"/>
                        <w:jc w:val="center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이미지 출처</w:t>
                      </w:r>
                    </w:p>
                    <w:p w:rsidR="00973186" w:rsidRPr="00320C88" w:rsidRDefault="00973186" w:rsidP="00973186">
                      <w:pPr>
                        <w:spacing w:after="100"/>
                        <w:jc w:val="center"/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</w:pP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</w:p>
                    <w:p w:rsidR="00973186" w:rsidRPr="006F0CF1" w:rsidRDefault="00973186" w:rsidP="00973186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cs="바탕" w:hint="eastAsia"/>
                          <w:color w:val="2F5897" w:themeColor="text2"/>
                        </w:rPr>
                        <w:t>에코 서</w:t>
                      </w:r>
                      <w:r>
                        <w:rPr>
                          <w:rFonts w:ascii="210 맨발의청춘 L" w:eastAsia="210 맨발의청춘 L" w:hAnsi="210 맨발의청춘 L" w:cs="바탕"/>
                          <w:color w:val="2F5897" w:themeColor="text2"/>
                        </w:rPr>
                        <w:t>버</w:t>
                      </w:r>
                    </w:p>
                    <w:p w:rsidR="00973186" w:rsidRDefault="00973186" w:rsidP="00A66CCD">
                      <w:pPr>
                        <w:ind w:firstLine="400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hyperlink r:id="rId17" w:history="1">
                        <w:r>
                          <w:rPr>
                            <w:rStyle w:val="af5"/>
                            <w:rFonts w:ascii="210 맨발의청춘 L" w:eastAsia="210 맨발의청춘 L" w:hAnsi="210 맨발의청춘 L" w:hint="eastAsia"/>
                          </w:rPr>
                          <w:t>본</w:t>
                        </w:r>
                        <w:r>
                          <w:rPr>
                            <w:rStyle w:val="af5"/>
                            <w:rFonts w:ascii="210 맨발의청춘 L" w:eastAsia="210 맨발의청춘 L" w:hAnsi="210 맨발의청춘 L"/>
                          </w:rPr>
                          <w:t>인</w:t>
                        </w:r>
                      </w:hyperlink>
                      <w:r>
                        <w:rPr>
                          <w:rStyle w:val="af5"/>
                          <w:rFonts w:ascii="210 맨발의청춘 L" w:eastAsia="210 맨발의청춘 L" w:hAnsi="210 맨발의청춘 L"/>
                        </w:rPr>
                        <w:t xml:space="preserve"> PC</w:t>
                      </w:r>
                    </w:p>
                    <w:p w:rsidR="00973186" w:rsidRDefault="00973186" w:rsidP="00973186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973186" w:rsidRDefault="00973186" w:rsidP="00973186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973186" w:rsidRDefault="00973186" w:rsidP="00973186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973186" w:rsidRDefault="00973186" w:rsidP="00973186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973186" w:rsidRPr="006F0CF1" w:rsidRDefault="00973186" w:rsidP="00973186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라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언트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 xml:space="preserve"> 작업 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용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 xml:space="preserve"> 정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리</w:t>
                      </w:r>
                    </w:p>
                    <w:p w:rsidR="00973186" w:rsidRPr="00C23704" w:rsidRDefault="00973186" w:rsidP="00973186">
                      <w:pPr>
                        <w:ind w:left="400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hyperlink r:id="rId18" w:history="1">
                        <w:r w:rsidRPr="00C23704">
                          <w:rPr>
                            <w:rStyle w:val="af5"/>
                            <w:rFonts w:ascii="210 맨발의청춘 L" w:eastAsia="210 맨발의청춘 L" w:hAnsi="210 맨발의청춘 L"/>
                          </w:rPr>
                          <w:t>http://blog.theknightsofunity.com/implementing-minimap-unity/</w:t>
                        </w:r>
                      </w:hyperlink>
                    </w:p>
                    <w:p w:rsidR="00973186" w:rsidRPr="00556999" w:rsidRDefault="00973186" w:rsidP="00973186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F0CF1">
        <w:rPr>
          <w:noProof/>
          <w:color w:val="2F5897" w:themeColor="text2"/>
        </w:rPr>
        <w:drawing>
          <wp:anchor distT="0" distB="0" distL="114300" distR="114300" simplePos="0" relativeHeight="251656192" behindDoc="0" locked="0" layoutInCell="1" allowOverlap="1" wp14:anchorId="7C7444BD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3990975" cy="2747035"/>
            <wp:effectExtent l="76200" t="76200" r="123825" b="1295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47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0CF1">
        <w:rPr>
          <w:noProof/>
        </w:rPr>
        <mc:AlternateContent>
          <mc:Choice Requires="wps">
            <w:drawing>
              <wp:anchor distT="0" distB="0" distL="274320" distR="114300" simplePos="0" relativeHeight="251662336" behindDoc="0" locked="0" layoutInCell="1" allowOverlap="1" wp14:anchorId="1A153F38" wp14:editId="3C27145F">
                <wp:simplePos x="0" y="0"/>
                <wp:positionH relativeFrom="margin">
                  <wp:posOffset>4359275</wp:posOffset>
                </wp:positionH>
                <wp:positionV relativeFrom="margin">
                  <wp:posOffset>-6985</wp:posOffset>
                </wp:positionV>
                <wp:extent cx="1920240" cy="8229600"/>
                <wp:effectExtent l="0" t="0" r="0" b="0"/>
                <wp:wrapSquare wrapText="bothSides"/>
                <wp:docPr id="8" name="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CF1" w:rsidRPr="00320C88" w:rsidRDefault="006F0CF1" w:rsidP="006F0CF1">
                            <w:pPr>
                              <w:pStyle w:val="1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이미지 출처</w:t>
                            </w:r>
                          </w:p>
                          <w:p w:rsidR="006F0CF1" w:rsidRPr="00320C88" w:rsidRDefault="006F0CF1" w:rsidP="006F0CF1">
                            <w:pPr>
                              <w:spacing w:after="100"/>
                              <w:jc w:val="center"/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</w:pP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  <w:lang w:val="ko-KR"/>
                              </w:rPr>
                              <w:t xml:space="preserve"> </w:t>
                            </w:r>
                            <w:r w:rsidRPr="00320C88">
                              <w:rPr>
                                <w:rFonts w:ascii="210 맨발의청춘 L" w:eastAsia="210 맨발의청춘 L" w:hAnsi="210 맨발의청춘 L"/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F0CF1" w:rsidRPr="006F0CF1" w:rsidRDefault="00B43FB8" w:rsidP="006F0CF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cs="바탕" w:hint="eastAsia"/>
                                <w:color w:val="2F5897" w:themeColor="text2"/>
                              </w:rPr>
                              <w:t>에코 서</w:t>
                            </w:r>
                            <w:r>
                              <w:rPr>
                                <w:rFonts w:ascii="210 맨발의청춘 L" w:eastAsia="210 맨발의청춘 L" w:hAnsi="210 맨발의청춘 L" w:cs="바탕"/>
                                <w:color w:val="2F5897" w:themeColor="text2"/>
                              </w:rPr>
                              <w:t>버</w:t>
                            </w:r>
                          </w:p>
                          <w:p w:rsidR="006F0CF1" w:rsidRDefault="009E5DE0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hyperlink r:id="rId20" w:history="1">
                              <w:r w:rsidR="00B43FB8">
                                <w:rPr>
                                  <w:rStyle w:val="af5"/>
                                  <w:rFonts w:ascii="210 맨발의청춘 L" w:eastAsia="210 맨발의청춘 L" w:hAnsi="210 맨발의청춘 L" w:hint="eastAsia"/>
                                </w:rPr>
                                <w:t>본</w:t>
                              </w:r>
                              <w:r w:rsidR="00B43FB8">
                                <w:rPr>
                                  <w:rStyle w:val="af5"/>
                                  <w:rFonts w:ascii="210 맨발의청춘 L" w:eastAsia="210 맨발의청춘 L" w:hAnsi="210 맨발의청춘 L"/>
                                </w:rPr>
                                <w:t>인</w:t>
                              </w:r>
                            </w:hyperlink>
                            <w:r w:rsidR="00B43FB8">
                              <w:rPr>
                                <w:rStyle w:val="af5"/>
                                <w:rFonts w:ascii="210 맨발의청춘 L" w:eastAsia="210 맨발의청춘 L" w:hAnsi="210 맨발의청춘 L"/>
                              </w:rPr>
                              <w:t xml:space="preserve"> PC</w:t>
                            </w:r>
                          </w:p>
                          <w:p w:rsidR="006F0CF1" w:rsidRDefault="006F0CF1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6F0CF1" w:rsidRDefault="006F0CF1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6F0CF1" w:rsidRDefault="006F0CF1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6F0CF1" w:rsidRDefault="006F0CF1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  <w:p w:rsidR="006F0CF1" w:rsidRPr="006F0CF1" w:rsidRDefault="00C23704" w:rsidP="006F0CF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라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>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언트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 xml:space="preserve"> 작업 내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용</w:t>
                            </w:r>
                            <w:r>
                              <w:rPr>
                                <w:rFonts w:ascii="210 맨발의청춘 L" w:eastAsia="210 맨발의청춘 L" w:hAnsi="210 맨발의청춘 L" w:hint="eastAsia"/>
                                <w:color w:val="2F5897" w:themeColor="text2"/>
                              </w:rPr>
                              <w:t xml:space="preserve"> 정</w:t>
                            </w:r>
                            <w: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  <w:t>리</w:t>
                            </w:r>
                          </w:p>
                          <w:p w:rsidR="00C23704" w:rsidRPr="00C23704" w:rsidRDefault="009E5DE0" w:rsidP="00C23704">
                            <w:pPr>
                              <w:ind w:left="400"/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  <w:hyperlink r:id="rId21" w:history="1">
                              <w:r w:rsidR="00C23704" w:rsidRPr="00C23704">
                                <w:rPr>
                                  <w:rStyle w:val="af5"/>
                                  <w:rFonts w:ascii="210 맨발의청춘 L" w:eastAsia="210 맨발의청춘 L" w:hAnsi="210 맨발의청춘 L"/>
                                </w:rPr>
                                <w:t>http://blog.theknightsofunity.com/implementing-minimap-unity/</w:t>
                              </w:r>
                            </w:hyperlink>
                          </w:p>
                          <w:p w:rsidR="006F0CF1" w:rsidRPr="00556999" w:rsidRDefault="006F0CF1" w:rsidP="006F0CF1">
                            <w:pPr>
                              <w:rPr>
                                <w:rFonts w:ascii="210 맨발의청춘 L" w:eastAsia="210 맨발의청춘 L" w:hAnsi="210 맨발의청춘 L"/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1A153F38" id="_x0000_s1028" style="position:absolute;margin-left:343.25pt;margin-top:-.55pt;width:151.2pt;height:9in;z-index:251662336;visibility:visible;mso-wrap-style:square;mso-width-percent:300;mso-height-percent:100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" fillcolor="#e4e9ef [3214]" stroked="f" strokeweight="2.25pt">
                <v:fill opacity="55769f"/>
                <v:textbox inset="14.4pt,36pt,14.4pt,10.8pt">
                  <w:txbxContent>
                    <w:p w:rsidR="006F0CF1" w:rsidRPr="00320C88" w:rsidRDefault="006F0CF1" w:rsidP="006F0CF1">
                      <w:pPr>
                        <w:pStyle w:val="1"/>
                        <w:jc w:val="center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이미지 출처</w:t>
                      </w:r>
                    </w:p>
                    <w:p w:rsidR="006F0CF1" w:rsidRPr="00320C88" w:rsidRDefault="006F0CF1" w:rsidP="006F0CF1">
                      <w:pPr>
                        <w:spacing w:after="100"/>
                        <w:jc w:val="center"/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</w:pP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  <w:lang w:val="ko-KR"/>
                        </w:rPr>
                        <w:t xml:space="preserve"> </w:t>
                      </w:r>
                      <w:r w:rsidRPr="00320C88">
                        <w:rPr>
                          <w:rFonts w:ascii="210 맨발의청춘 L" w:eastAsia="210 맨발의청춘 L" w:hAnsi="210 맨발의청춘 L"/>
                          <w:color w:val="6076B4" w:themeColor="accent1"/>
                        </w:rPr>
                        <w:sym w:font="Symbol" w:char="F0B7"/>
                      </w:r>
                    </w:p>
                    <w:p w:rsidR="006F0CF1" w:rsidRPr="006F0CF1" w:rsidRDefault="00B43FB8" w:rsidP="006F0CF1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cs="바탕" w:hint="eastAsia"/>
                          <w:color w:val="2F5897" w:themeColor="text2"/>
                        </w:rPr>
                        <w:t>에코 서</w:t>
                      </w:r>
                      <w:r>
                        <w:rPr>
                          <w:rFonts w:ascii="210 맨발의청춘 L" w:eastAsia="210 맨발의청춘 L" w:hAnsi="210 맨발의청춘 L" w:cs="바탕"/>
                          <w:color w:val="2F5897" w:themeColor="text2"/>
                        </w:rPr>
                        <w:t>버</w:t>
                      </w:r>
                    </w:p>
                    <w:p w:rsidR="006F0CF1" w:rsidRDefault="00D445F4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hyperlink r:id="rId22" w:history="1">
                        <w:r w:rsidR="00B43FB8">
                          <w:rPr>
                            <w:rStyle w:val="af5"/>
                            <w:rFonts w:ascii="210 맨발의청춘 L" w:eastAsia="210 맨발의청춘 L" w:hAnsi="210 맨발의청춘 L" w:hint="eastAsia"/>
                          </w:rPr>
                          <w:t>본</w:t>
                        </w:r>
                        <w:r w:rsidR="00B43FB8">
                          <w:rPr>
                            <w:rStyle w:val="af5"/>
                            <w:rFonts w:ascii="210 맨발의청춘 L" w:eastAsia="210 맨발의청춘 L" w:hAnsi="210 맨발의청춘 L"/>
                          </w:rPr>
                          <w:t>인</w:t>
                        </w:r>
                      </w:hyperlink>
                      <w:r w:rsidR="00B43FB8">
                        <w:rPr>
                          <w:rStyle w:val="af5"/>
                          <w:rFonts w:ascii="210 맨발의청춘 L" w:eastAsia="210 맨발의청춘 L" w:hAnsi="210 맨발의청춘 L"/>
                        </w:rPr>
                        <w:t xml:space="preserve"> PC</w:t>
                      </w:r>
                    </w:p>
                    <w:p w:rsidR="006F0CF1" w:rsidRDefault="006F0CF1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6F0CF1" w:rsidRDefault="006F0CF1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6F0CF1" w:rsidRDefault="006F0CF1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6F0CF1" w:rsidRDefault="006F0CF1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  <w:p w:rsidR="006F0CF1" w:rsidRPr="006F0CF1" w:rsidRDefault="00C23704" w:rsidP="006F0CF1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라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>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언트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 xml:space="preserve"> 작업 내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용</w:t>
                      </w:r>
                      <w:r>
                        <w:rPr>
                          <w:rFonts w:ascii="210 맨발의청춘 L" w:eastAsia="210 맨발의청춘 L" w:hAnsi="210 맨발의청춘 L" w:hint="eastAsia"/>
                          <w:color w:val="2F5897" w:themeColor="text2"/>
                        </w:rPr>
                        <w:t xml:space="preserve"> 정</w:t>
                      </w:r>
                      <w: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  <w:t>리</w:t>
                      </w:r>
                    </w:p>
                    <w:p w:rsidR="00C23704" w:rsidRPr="00C23704" w:rsidRDefault="00C23704" w:rsidP="00C23704">
                      <w:pPr>
                        <w:ind w:left="400"/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  <w:hyperlink r:id="rId23" w:history="1">
                        <w:r w:rsidRPr="00C23704">
                          <w:rPr>
                            <w:rStyle w:val="af5"/>
                            <w:rFonts w:ascii="210 맨발의청춘 L" w:eastAsia="210 맨발의청춘 L" w:hAnsi="210 맨발의청춘 L"/>
                          </w:rPr>
                          <w:t>http://blog.theknightsofunity.com/implementing-minimap-unity/</w:t>
                        </w:r>
                      </w:hyperlink>
                    </w:p>
                    <w:p w:rsidR="006F0CF1" w:rsidRPr="00556999" w:rsidRDefault="006F0CF1" w:rsidP="006F0CF1">
                      <w:pPr>
                        <w:rPr>
                          <w:rFonts w:ascii="210 맨발의청춘 L" w:eastAsia="210 맨발의청춘 L" w:hAnsi="210 맨발의청춘 L"/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73186" w:rsidRDefault="00973186" w:rsidP="00973186">
      <w:pPr>
        <w:pStyle w:val="ab"/>
        <w:ind w:left="760" w:firstLine="0"/>
        <w:rPr>
          <w:rFonts w:ascii="210 맨발의청춘 L" w:eastAsia="210 맨발의청춘 L" w:hAnsi="210 맨발의청춘 L"/>
        </w:rPr>
      </w:pPr>
    </w:p>
    <w:p w:rsidR="00973186" w:rsidRDefault="00973186" w:rsidP="00973186">
      <w:pPr>
        <w:pStyle w:val="ab"/>
        <w:ind w:left="760" w:firstLine="0"/>
        <w:rPr>
          <w:rFonts w:ascii="210 맨발의청춘 L" w:eastAsia="210 맨발의청춘 L" w:hAnsi="210 맨발의청춘 L"/>
        </w:rPr>
      </w:pPr>
    </w:p>
    <w:p w:rsidR="00973186" w:rsidRDefault="00973186" w:rsidP="00973186">
      <w:pPr>
        <w:pStyle w:val="ab"/>
        <w:ind w:left="760" w:firstLine="0"/>
        <w:rPr>
          <w:rFonts w:ascii="210 맨발의청춘 L" w:eastAsia="210 맨발의청춘 L" w:hAnsi="210 맨발의청춘 L"/>
        </w:rPr>
      </w:pPr>
    </w:p>
    <w:p w:rsidR="00556999" w:rsidRPr="00A152B1" w:rsidRDefault="00556999" w:rsidP="00A152B1">
      <w:pPr>
        <w:pStyle w:val="3"/>
        <w:rPr>
          <w:rFonts w:ascii="210 맨발의청춘 L" w:eastAsia="210 맨발의청춘 L" w:hAnsi="210 맨발의청춘 L" w:hint="eastAsia"/>
          <w:sz w:val="32"/>
          <w:szCs w:val="32"/>
        </w:rPr>
      </w:pPr>
    </w:p>
    <w:sectPr w:rsidR="00556999" w:rsidRPr="00A152B1">
      <w:headerReference w:type="default" r:id="rId24"/>
      <w:footerReference w:type="even" r:id="rId25"/>
      <w:footerReference w:type="default" r:id="rId26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E0" w:rsidRDefault="009E5DE0">
      <w:pPr>
        <w:spacing w:after="0" w:line="240" w:lineRule="auto"/>
      </w:pPr>
      <w:r>
        <w:separator/>
      </w:r>
    </w:p>
  </w:endnote>
  <w:endnote w:type="continuationSeparator" w:id="0">
    <w:p w:rsidR="009E5DE0" w:rsidRDefault="009E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맨발의청춘 L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subsetted="1" w:fontKey="{7617ECEB-385B-495B-BF30-323D7251392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A4F090E-47FE-4137-B58C-8BD0E04D671E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야놀자 야체 B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0769BAE2-C9F3-4893-ACE6-663EADDF625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0A" w:rsidRDefault="005C5B0A">
    <w:pPr>
      <w:jc w:val="right"/>
    </w:pPr>
  </w:p>
  <w:p w:rsidR="005C5B0A" w:rsidRDefault="005643BD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  <w:r>
      <w:rPr>
        <w:lang w:val="ko-KR"/>
      </w:rPr>
      <w:t xml:space="preserve"> </w:t>
    </w:r>
    <w:r>
      <w:rPr>
        <w:color w:val="E68422" w:themeColor="accent3"/>
      </w:rPr>
      <w:sym w:font="Wingdings 2" w:char="F097"/>
    </w:r>
    <w:r>
      <w:rPr>
        <w:lang w:val="ko-KR"/>
      </w:rPr>
      <w:t xml:space="preserve"> </w:t>
    </w:r>
  </w:p>
  <w:p w:rsidR="005C5B0A" w:rsidRDefault="005643BD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그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4F42302" id="그룹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5C5B0A" w:rsidRDefault="005C5B0A">
    <w:pPr>
      <w:pStyle w:val="a6"/>
      <w:rPr>
        <w:sz w:val="2"/>
        <w:szCs w:val="2"/>
      </w:rPr>
    </w:pPr>
  </w:p>
  <w:p w:rsidR="005C5B0A" w:rsidRDefault="005C5B0A"/>
  <w:p w:rsidR="005C5B0A" w:rsidRDefault="005C5B0A"/>
  <w:p w:rsidR="005C5B0A" w:rsidRDefault="005C5B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0A" w:rsidRDefault="005643BD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</w:instrText>
    </w:r>
    <w:r>
      <w:rPr>
        <w:color w:val="6076B4" w:themeColor="accent1"/>
      </w:rPr>
      <w:instrText>제목</w:instrText>
    </w:r>
    <w:r>
      <w:rPr>
        <w:color w:val="6076B4" w:themeColor="accent1"/>
      </w:rPr>
      <w:instrText xml:space="preserve"> 1"</w:instrText>
    </w:r>
    <w:r>
      <w:rPr>
        <w:rFonts w:hint="eastAsia"/>
        <w:color w:val="6076B4" w:themeColor="accent1"/>
      </w:rPr>
      <w:fldChar w:fldCharType="separate"/>
    </w:r>
    <w:r w:rsidR="00006349">
      <w:rPr>
        <w:noProof/>
        <w:color w:val="6076B4" w:themeColor="accent1"/>
      </w:rPr>
      <w:t>[Man in the Wild]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06349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E0" w:rsidRDefault="009E5DE0">
      <w:pPr>
        <w:spacing w:after="0" w:line="240" w:lineRule="auto"/>
      </w:pPr>
      <w:r>
        <w:separator/>
      </w:r>
    </w:p>
  </w:footnote>
  <w:footnote w:type="continuationSeparator" w:id="0">
    <w:p w:rsidR="009E5DE0" w:rsidRDefault="009E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제목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C5B0A" w:rsidRDefault="007D48D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[Man in the Wild]</w:t>
        </w:r>
      </w:p>
    </w:sdtContent>
  </w:sdt>
  <w:p w:rsidR="005C5B0A" w:rsidRDefault="005643B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787"/>
    <w:multiLevelType w:val="hybridMultilevel"/>
    <w:tmpl w:val="43CC7094"/>
    <w:lvl w:ilvl="0" w:tplc="C5281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96051"/>
    <w:multiLevelType w:val="hybridMultilevel"/>
    <w:tmpl w:val="AC3AB1A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0C16283"/>
    <w:multiLevelType w:val="hybridMultilevel"/>
    <w:tmpl w:val="FC1C55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7C693D"/>
    <w:multiLevelType w:val="hybridMultilevel"/>
    <w:tmpl w:val="E39A3616"/>
    <w:lvl w:ilvl="0" w:tplc="FD9AA0F0">
      <w:numFmt w:val="bullet"/>
      <w:lvlText w:val=""/>
      <w:lvlJc w:val="left"/>
      <w:pPr>
        <w:ind w:left="800" w:hanging="400"/>
      </w:pPr>
      <w:rPr>
        <w:rFonts w:ascii="Wingdings" w:eastAsia="210 맨발의청춘 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610F44"/>
    <w:multiLevelType w:val="hybridMultilevel"/>
    <w:tmpl w:val="43CC7094"/>
    <w:lvl w:ilvl="0" w:tplc="C5281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4507DC"/>
    <w:multiLevelType w:val="hybridMultilevel"/>
    <w:tmpl w:val="054688A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2B32EF"/>
    <w:multiLevelType w:val="hybridMultilevel"/>
    <w:tmpl w:val="0680CD0A"/>
    <w:lvl w:ilvl="0" w:tplc="FD9AA0F0">
      <w:numFmt w:val="bullet"/>
      <w:lvlText w:val=""/>
      <w:lvlJc w:val="left"/>
      <w:pPr>
        <w:ind w:left="760" w:hanging="360"/>
      </w:pPr>
      <w:rPr>
        <w:rFonts w:ascii="Wingdings" w:eastAsia="210 맨발의청춘 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D338FC"/>
    <w:multiLevelType w:val="hybridMultilevel"/>
    <w:tmpl w:val="A8F2F6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D8"/>
    <w:rsid w:val="00006349"/>
    <w:rsid w:val="001F1594"/>
    <w:rsid w:val="002D375A"/>
    <w:rsid w:val="00310396"/>
    <w:rsid w:val="00320C88"/>
    <w:rsid w:val="00556999"/>
    <w:rsid w:val="005643BD"/>
    <w:rsid w:val="005C5B0A"/>
    <w:rsid w:val="006F0CF1"/>
    <w:rsid w:val="007242EC"/>
    <w:rsid w:val="00745162"/>
    <w:rsid w:val="007D48D8"/>
    <w:rsid w:val="0094427D"/>
    <w:rsid w:val="00973186"/>
    <w:rsid w:val="009E5DE0"/>
    <w:rsid w:val="00A152B1"/>
    <w:rsid w:val="00A66CCD"/>
    <w:rsid w:val="00B43FB8"/>
    <w:rsid w:val="00BB3A85"/>
    <w:rsid w:val="00C23704"/>
    <w:rsid w:val="00C91BC3"/>
    <w:rsid w:val="00D445F4"/>
    <w:rsid w:val="00E2647F"/>
    <w:rsid w:val="00E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BB8F56-E065-4895-B1ED-12BDDC4F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186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a3">
    <w:name w:val="Title"/>
    <w:basedOn w:val="a"/>
    <w:next w:val="a"/>
    <w:link w:val="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0"/>
    <w:link w:val="a5"/>
    <w:uiPriority w:val="99"/>
    <w:rPr>
      <w:rFonts w:eastAsiaTheme="minorEastAsia"/>
    </w:rPr>
  </w:style>
  <w:style w:type="paragraph" w:styleId="a6">
    <w:name w:val="No Spacing"/>
    <w:link w:val="Char2"/>
    <w:uiPriority w:val="1"/>
    <w:qFormat/>
    <w:pPr>
      <w:spacing w:after="0" w:line="240" w:lineRule="auto"/>
    </w:pPr>
  </w:style>
  <w:style w:type="character" w:customStyle="1" w:styleId="Char2">
    <w:name w:val="간격 없음 Char"/>
    <w:basedOn w:val="a0"/>
    <w:link w:val="a6"/>
    <w:uiPriority w:val="1"/>
  </w:style>
  <w:style w:type="paragraph" w:styleId="a7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풍선 도움말 텍스트 Char"/>
    <w:basedOn w:val="a0"/>
    <w:link w:val="a7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auto"/>
    </w:rPr>
  </w:style>
  <w:style w:type="paragraph" w:styleId="ab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har5">
    <w:name w:val="강한 인용 Char"/>
    <w:basedOn w:val="a0"/>
    <w:link w:val="ad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ae">
    <w:name w:val="Subtle Emphasis"/>
    <w:basedOn w:val="a0"/>
    <w:uiPriority w:val="19"/>
    <w:qFormat/>
    <w:rPr>
      <w:i/>
      <w:iCs/>
      <w:color w:val="auto"/>
    </w:rPr>
  </w:style>
  <w:style w:type="character" w:styleId="af">
    <w:name w:val="Intense Emphasis"/>
    <w:basedOn w:val="a0"/>
    <w:uiPriority w:val="21"/>
    <w:qFormat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character" w:styleId="af5">
    <w:name w:val="Hyperlink"/>
    <w:basedOn w:val="a0"/>
    <w:uiPriority w:val="99"/>
    <w:unhideWhenUsed/>
    <w:rsid w:val="00556999"/>
    <w:rPr>
      <w:color w:val="3399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69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theknightsofunity.com/implementing-minimap-unity/" TargetMode="External"/><Relationship Id="rId18" Type="http://schemas.openxmlformats.org/officeDocument/2006/relationships/hyperlink" Target="http://blog.theknightsofunity.com/implementing-minimap-unity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blog.theknightsofunity.com/implementing-minimap-unity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blog.theknightsofunity.com/implementing-minimap-unity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openxmlformats.org/officeDocument/2006/relationships/hyperlink" Target="http://blog.theknightsofunity.com/implementing-minimap-unit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23" Type="http://schemas.openxmlformats.org/officeDocument/2006/relationships/hyperlink" Target="http://blog.theknightsofunity.com/implementing-minimap-unity/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.theknightsofunity.com/implementing-minimap-unity/" TargetMode="External"/><Relationship Id="rId22" Type="http://schemas.openxmlformats.org/officeDocument/2006/relationships/hyperlink" Target="http://blog.theknightsofunity.com/implementing-minimap-unity/" TargetMode="External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\AppData\Roaming\Microsoft\Templates\&#48372;&#44256;&#49436;(&#51076;&#50896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7E16776D245A89424891AC7D78E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D9F7FF-1BC9-4D90-8178-37B3E38FDA17}"/>
      </w:docPartPr>
      <w:docPartBody>
        <w:p w:rsidR="00222C0B" w:rsidRDefault="004F097F">
          <w:pPr>
            <w:pStyle w:val="EFA7E16776D245A89424891AC7D78E4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D081150AE4E54004A6622E859AA8D3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C5B2BA-5223-4965-884E-3165838E3195}"/>
      </w:docPartPr>
      <w:docPartBody>
        <w:p w:rsidR="00222C0B" w:rsidRDefault="004F097F">
          <w:pPr>
            <w:pStyle w:val="D081150AE4E54004A6622E859AA8D3D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FE49B7B2EAFE4CF9BBF440B7F0FF37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3573F-3608-4DD8-A708-83404B1A0E85}"/>
      </w:docPartPr>
      <w:docPartBody>
        <w:p w:rsidR="00222C0B" w:rsidRDefault="004F097F">
          <w:pPr>
            <w:pStyle w:val="FE49B7B2EAFE4CF9BBF440B7F0FF37D4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맨발의청춘 L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야놀자 야체 B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7F"/>
    <w:rsid w:val="00222C0B"/>
    <w:rsid w:val="003A7B6F"/>
    <w:rsid w:val="004F097F"/>
    <w:rsid w:val="00CB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A7E16776D245A89424891AC7D78E4E">
    <w:name w:val="EFA7E16776D245A89424891AC7D78E4E"/>
    <w:pPr>
      <w:widowControl w:val="0"/>
      <w:wordWrap w:val="0"/>
      <w:autoSpaceDE w:val="0"/>
      <w:autoSpaceDN w:val="0"/>
    </w:pPr>
  </w:style>
  <w:style w:type="paragraph" w:customStyle="1" w:styleId="D081150AE4E54004A6622E859AA8D3DF">
    <w:name w:val="D081150AE4E54004A6622E859AA8D3DF"/>
    <w:pPr>
      <w:widowControl w:val="0"/>
      <w:wordWrap w:val="0"/>
      <w:autoSpaceDE w:val="0"/>
      <w:autoSpaceDN w:val="0"/>
    </w:pPr>
  </w:style>
  <w:style w:type="paragraph" w:customStyle="1" w:styleId="FE49B7B2EAFE4CF9BBF440B7F0FF37D4">
    <w:name w:val="FE49B7B2EAFE4CF9BBF440B7F0FF37D4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</w:rPr>
  </w:style>
  <w:style w:type="paragraph" w:customStyle="1" w:styleId="A1D5B7D129354428B2FE716E21344F4A">
    <w:name w:val="A1D5B7D129354428B2FE716E21344F4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한국산업기술대학교 RnPTeam 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8917F7F-A48E-43D3-8792-1534AC342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E130D-6539-4C71-9A31-19A026EC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보고서(임원 디자인)</Template>
  <TotalTime>28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[Man in the Wild]</vt:lpstr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[Man in the Wild]</dc:title>
  <dc:subject>서버프로그래밍 개인 기획서</dc:subject>
  <dc:creator>park</dc:creator>
  <cp:keywords/>
  <dc:description/>
  <cp:lastModifiedBy>Windows 사용자</cp:lastModifiedBy>
  <cp:revision>2</cp:revision>
  <dcterms:created xsi:type="dcterms:W3CDTF">2017-12-05T05:02:00Z</dcterms:created>
  <dcterms:modified xsi:type="dcterms:W3CDTF">2017-12-05T09:49:00Z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